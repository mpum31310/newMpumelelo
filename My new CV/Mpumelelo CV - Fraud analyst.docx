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63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37"/>
        <w:gridCol w:w="149"/>
        <w:gridCol w:w="160"/>
        <w:gridCol w:w="123"/>
        <w:gridCol w:w="6631"/>
      </w:tblGrid>
      <w:tr w:rsidR="001B2ABD" w14:paraId="0989C0CD" w14:textId="77777777" w:rsidTr="008944B6">
        <w:trPr>
          <w:trHeight w:val="3255"/>
        </w:trPr>
        <w:tc>
          <w:tcPr>
            <w:tcW w:w="3537" w:type="dxa"/>
            <w:vAlign w:val="center"/>
          </w:tcPr>
          <w:p w14:paraId="521A2D8A" w14:textId="5B97584A" w:rsidR="001B2ABD" w:rsidRDefault="00B663D4" w:rsidP="005330FD">
            <w:pPr>
              <w:tabs>
                <w:tab w:val="left" w:pos="990"/>
              </w:tabs>
              <w:jc w:val="center"/>
            </w:pPr>
            <w:r w:rsidRPr="00A44C39">
              <w:rPr>
                <w:noProof/>
                <w:lang w:val="en-ZA" w:eastAsia="en-ZA"/>
              </w:rPr>
              <w:drawing>
                <wp:inline distT="0" distB="0" distL="0" distR="0" wp14:anchorId="5822E8B8" wp14:editId="003FF455">
                  <wp:extent cx="1627919" cy="1623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9" cy="162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" w:type="dxa"/>
            <w:gridSpan w:val="2"/>
          </w:tcPr>
          <w:p w14:paraId="5151E9F6" w14:textId="77777777" w:rsidR="001B2ABD" w:rsidRDefault="001B2ABD" w:rsidP="009E6739">
            <w:pPr>
              <w:tabs>
                <w:tab w:val="left" w:pos="990"/>
              </w:tabs>
              <w:jc w:val="both"/>
            </w:pPr>
          </w:p>
        </w:tc>
        <w:tc>
          <w:tcPr>
            <w:tcW w:w="6754" w:type="dxa"/>
            <w:gridSpan w:val="2"/>
          </w:tcPr>
          <w:p w14:paraId="3D89D13E" w14:textId="77777777" w:rsidR="00CA5F37" w:rsidRDefault="00CA5F37" w:rsidP="009E6739">
            <w:pPr>
              <w:pStyle w:val="Title"/>
              <w:jc w:val="both"/>
              <w:rPr>
                <w:sz w:val="52"/>
                <w:szCs w:val="52"/>
              </w:rPr>
            </w:pPr>
          </w:p>
          <w:p w14:paraId="4E89729C" w14:textId="409209AC" w:rsidR="001B2ABD" w:rsidRPr="00CA5F37" w:rsidRDefault="00DE3394" w:rsidP="009E6739">
            <w:pPr>
              <w:pStyle w:val="Title"/>
              <w:jc w:val="both"/>
              <w:rPr>
                <w:sz w:val="52"/>
                <w:szCs w:val="52"/>
              </w:rPr>
            </w:pPr>
            <w:r w:rsidRPr="00CA5F37">
              <w:rPr>
                <w:sz w:val="52"/>
                <w:szCs w:val="52"/>
              </w:rPr>
              <w:t>mpumelelo hlongwane</w:t>
            </w:r>
          </w:p>
          <w:p w14:paraId="4CC7032C" w14:textId="77777777" w:rsidR="001B2ABD" w:rsidRDefault="00DE3394" w:rsidP="009E6739">
            <w:pPr>
              <w:pStyle w:val="Subtitle"/>
              <w:jc w:val="both"/>
              <w:rPr>
                <w:spacing w:val="0"/>
                <w:w w:val="100"/>
              </w:rPr>
            </w:pPr>
            <w:r w:rsidRPr="005E57E3">
              <w:rPr>
                <w:spacing w:val="2"/>
                <w:w w:val="87"/>
              </w:rPr>
              <w:t>FRAUD ANALYS</w:t>
            </w:r>
            <w:r w:rsidRPr="005E57E3">
              <w:rPr>
                <w:spacing w:val="4"/>
                <w:w w:val="87"/>
              </w:rPr>
              <w:t>T</w:t>
            </w:r>
          </w:p>
          <w:p w14:paraId="6B10C650" w14:textId="77777777" w:rsidR="00B663D4" w:rsidRDefault="00B663D4" w:rsidP="009E6739">
            <w:pPr>
              <w:jc w:val="both"/>
            </w:pPr>
          </w:p>
          <w:p w14:paraId="09FEA843" w14:textId="3C0A1D3F" w:rsidR="005330FD" w:rsidRPr="00B663D4" w:rsidRDefault="005330FD" w:rsidP="009E6739">
            <w:pPr>
              <w:jc w:val="both"/>
            </w:pPr>
          </w:p>
        </w:tc>
      </w:tr>
      <w:tr w:rsidR="001B2ABD" w14:paraId="7EBEA0E0" w14:textId="77777777" w:rsidTr="00F368EE">
        <w:trPr>
          <w:trHeight w:val="348"/>
        </w:trPr>
        <w:tc>
          <w:tcPr>
            <w:tcW w:w="3686" w:type="dxa"/>
            <w:gridSpan w:val="2"/>
          </w:tcPr>
          <w:sdt>
            <w:sdtPr>
              <w:rPr>
                <w:rFonts w:ascii="Calibri" w:hAnsi="Calibri" w:cs="Calibri"/>
                <w:szCs w:val="22"/>
              </w:rPr>
              <w:id w:val="-1711873194"/>
              <w:placeholder>
                <w:docPart w:val="E294248D90B14338ADA4CE9B116116A7"/>
              </w:placeholder>
              <w:temporary/>
              <w:showingPlcHdr/>
              <w15:appearance w15:val="hidden"/>
            </w:sdtPr>
            <w:sdtEndPr/>
            <w:sdtContent>
              <w:p w14:paraId="04B61D44" w14:textId="77777777" w:rsidR="001B2ABD" w:rsidRPr="00443855" w:rsidRDefault="00036450" w:rsidP="00DE02AF">
                <w:pPr>
                  <w:pStyle w:val="Heading3"/>
                  <w:jc w:val="both"/>
                  <w:rPr>
                    <w:rFonts w:ascii="Calibri" w:hAnsi="Calibri" w:cs="Calibri"/>
                    <w:szCs w:val="22"/>
                  </w:rPr>
                </w:pPr>
                <w:r w:rsidRPr="00443855">
                  <w:rPr>
                    <w:rFonts w:ascii="Calibri" w:hAnsi="Calibri" w:cs="Calibri"/>
                    <w:szCs w:val="22"/>
                  </w:rPr>
                  <w:t>Profile</w:t>
                </w:r>
              </w:p>
            </w:sdtContent>
          </w:sdt>
          <w:p w14:paraId="56ED879A" w14:textId="36221742" w:rsidR="00036450" w:rsidRPr="00443855" w:rsidRDefault="002B1701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I’m a self-driven individual currently in an entry level role in </w:t>
            </w:r>
            <w:r w:rsidR="008944B6">
              <w:rPr>
                <w:rFonts w:ascii="Calibri" w:hAnsi="Calibri" w:cs="Calibri"/>
                <w:sz w:val="22"/>
              </w:rPr>
              <w:t xml:space="preserve">the financial services </w:t>
            </w:r>
            <w:r w:rsidR="00785C99" w:rsidRPr="00443855">
              <w:rPr>
                <w:rFonts w:ascii="Calibri" w:hAnsi="Calibri" w:cs="Calibri"/>
                <w:sz w:val="22"/>
              </w:rPr>
              <w:t xml:space="preserve">industry. </w:t>
            </w:r>
            <w:r w:rsidRPr="00443855">
              <w:rPr>
                <w:rFonts w:ascii="Calibri" w:hAnsi="Calibri" w:cs="Calibri"/>
                <w:sz w:val="22"/>
              </w:rPr>
              <w:t>I have an entrepreneurial and creative mindset with proven capability in product development and marketing</w:t>
            </w:r>
            <w:r w:rsidR="00785C99" w:rsidRPr="00443855">
              <w:rPr>
                <w:rFonts w:ascii="Calibri" w:hAnsi="Calibri" w:cs="Calibri"/>
                <w:sz w:val="22"/>
              </w:rPr>
              <w:t xml:space="preserve">.                    </w:t>
            </w:r>
          </w:p>
          <w:p w14:paraId="30268883" w14:textId="514FD50B" w:rsidR="002B1701" w:rsidRPr="00443855" w:rsidRDefault="002B1701" w:rsidP="00DE02AF">
            <w:pPr>
              <w:jc w:val="both"/>
              <w:rPr>
                <w:rFonts w:ascii="Calibri" w:hAnsi="Calibri" w:cs="Calibri"/>
                <w:sz w:val="22"/>
              </w:rPr>
            </w:pPr>
          </w:p>
          <w:p w14:paraId="717810C2" w14:textId="077885E2" w:rsidR="00036450" w:rsidRPr="00443855" w:rsidRDefault="002B1701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I a</w:t>
            </w:r>
            <w:r w:rsidR="009B7779">
              <w:rPr>
                <w:rFonts w:ascii="Calibri" w:hAnsi="Calibri" w:cs="Calibri"/>
                <w:sz w:val="22"/>
              </w:rPr>
              <w:t xml:space="preserve">m looking for an opportunity which will allow me to exercise my analytical and inquisitive mindset </w:t>
            </w:r>
            <w:bookmarkStart w:id="0" w:name="_GoBack"/>
            <w:bookmarkEnd w:id="0"/>
            <w:r w:rsidRPr="00443855">
              <w:rPr>
                <w:rFonts w:ascii="Calibri" w:hAnsi="Calibri" w:cs="Calibri"/>
                <w:sz w:val="22"/>
              </w:rPr>
              <w:t>following my current study focus in Law.</w:t>
            </w:r>
          </w:p>
          <w:sdt>
            <w:sdtPr>
              <w:rPr>
                <w:rFonts w:ascii="Calibri" w:hAnsi="Calibri" w:cs="Calibri"/>
                <w:szCs w:val="22"/>
              </w:rPr>
              <w:id w:val="-1954003311"/>
              <w:placeholder>
                <w:docPart w:val="C8CDAFC8AD8546C5A7F6A8D2D739E625"/>
              </w:placeholder>
              <w:temporary/>
              <w:showingPlcHdr/>
              <w15:appearance w15:val="hidden"/>
            </w:sdtPr>
            <w:sdtEndPr/>
            <w:sdtContent>
              <w:p w14:paraId="2627DF4F" w14:textId="77777777" w:rsidR="00036450" w:rsidRPr="00443855" w:rsidRDefault="00CB0055" w:rsidP="00DE02AF">
                <w:pPr>
                  <w:pStyle w:val="Heading3"/>
                  <w:jc w:val="both"/>
                  <w:rPr>
                    <w:rFonts w:ascii="Calibri" w:hAnsi="Calibri" w:cs="Calibri"/>
                    <w:szCs w:val="22"/>
                  </w:rPr>
                </w:pPr>
                <w:r w:rsidRPr="00443855">
                  <w:rPr>
                    <w:rFonts w:ascii="Calibri" w:hAnsi="Calibri" w:cs="Calibri"/>
                    <w:szCs w:val="22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  <w:sz w:val="22"/>
              </w:rPr>
              <w:id w:val="1111563247"/>
              <w:placeholder>
                <w:docPart w:val="910DED890C274124A161F34131ABA19F"/>
              </w:placeholder>
              <w:temporary/>
              <w:showingPlcHdr/>
              <w15:appearance w15:val="hidden"/>
            </w:sdtPr>
            <w:sdtEndPr/>
            <w:sdtContent>
              <w:p w14:paraId="62AEA4DA" w14:textId="77777777" w:rsidR="004D3011" w:rsidRPr="00443855" w:rsidRDefault="004D3011" w:rsidP="00DE02AF">
                <w:pPr>
                  <w:jc w:val="both"/>
                  <w:rPr>
                    <w:rFonts w:ascii="Calibri" w:hAnsi="Calibri" w:cs="Calibri"/>
                    <w:sz w:val="22"/>
                  </w:rPr>
                </w:pPr>
                <w:r w:rsidRPr="00443855">
                  <w:rPr>
                    <w:rFonts w:ascii="Calibri" w:hAnsi="Calibri" w:cs="Calibri"/>
                    <w:sz w:val="22"/>
                  </w:rPr>
                  <w:t>PHONE:</w:t>
                </w:r>
              </w:p>
            </w:sdtContent>
          </w:sdt>
          <w:p w14:paraId="60F72027" w14:textId="6B6A3EA4" w:rsidR="004D3011" w:rsidRPr="00443855" w:rsidRDefault="002B1701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+27 73 441 0007</w:t>
            </w:r>
          </w:p>
          <w:p w14:paraId="039953A9" w14:textId="77777777" w:rsidR="004D3011" w:rsidRPr="00443855" w:rsidRDefault="004D3011" w:rsidP="00DE02AF">
            <w:pPr>
              <w:jc w:val="both"/>
              <w:rPr>
                <w:rFonts w:ascii="Calibri" w:hAnsi="Calibri" w:cs="Calibri"/>
                <w:sz w:val="22"/>
              </w:rPr>
            </w:pPr>
          </w:p>
          <w:p w14:paraId="2C2B258E" w14:textId="548EC4F5" w:rsidR="004D3011" w:rsidRPr="00443855" w:rsidRDefault="009E6739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LINKEDIN</w:t>
            </w:r>
            <w:r w:rsidR="00746BB2" w:rsidRPr="00443855">
              <w:rPr>
                <w:rFonts w:ascii="Calibri" w:hAnsi="Calibri" w:cs="Calibri"/>
                <w:sz w:val="22"/>
              </w:rPr>
              <w:t>:</w:t>
            </w:r>
          </w:p>
          <w:p w14:paraId="0E4C840B" w14:textId="541CB99D" w:rsidR="004D3011" w:rsidRPr="00443855" w:rsidRDefault="00CA5F37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www.linkedin.com/in/mpum-31310</w:t>
            </w:r>
          </w:p>
          <w:p w14:paraId="28724A1A" w14:textId="77777777" w:rsidR="004D3011" w:rsidRPr="00443855" w:rsidRDefault="004D3011" w:rsidP="00DE02AF">
            <w:pPr>
              <w:jc w:val="both"/>
              <w:rPr>
                <w:rFonts w:ascii="Calibri" w:hAnsi="Calibri" w:cs="Calibri"/>
                <w:sz w:val="22"/>
              </w:rPr>
            </w:pPr>
          </w:p>
          <w:sdt>
            <w:sdtPr>
              <w:rPr>
                <w:rFonts w:ascii="Calibri" w:hAnsi="Calibri" w:cs="Calibri"/>
                <w:sz w:val="22"/>
              </w:rPr>
              <w:id w:val="-240260293"/>
              <w:placeholder>
                <w:docPart w:val="94D2F8EC49F147429CD8AF101B7738AF"/>
              </w:placeholder>
              <w:temporary/>
              <w:showingPlcHdr/>
              <w15:appearance w15:val="hidden"/>
            </w:sdtPr>
            <w:sdtEndPr/>
            <w:sdtContent>
              <w:p w14:paraId="43919273" w14:textId="77777777" w:rsidR="004D3011" w:rsidRPr="00443855" w:rsidRDefault="004D3011" w:rsidP="00DE02AF">
                <w:pPr>
                  <w:jc w:val="both"/>
                  <w:rPr>
                    <w:rFonts w:ascii="Calibri" w:hAnsi="Calibri" w:cs="Calibri"/>
                    <w:sz w:val="22"/>
                  </w:rPr>
                </w:pPr>
                <w:r w:rsidRPr="00443855">
                  <w:rPr>
                    <w:rFonts w:ascii="Calibri" w:hAnsi="Calibri" w:cs="Calibri"/>
                    <w:sz w:val="22"/>
                  </w:rPr>
                  <w:t>EMAIL:</w:t>
                </w:r>
              </w:p>
            </w:sdtContent>
          </w:sdt>
          <w:p w14:paraId="15470763" w14:textId="05080DF5" w:rsidR="004D3011" w:rsidRPr="00443855" w:rsidRDefault="002B1701" w:rsidP="00DE02AF">
            <w:pPr>
              <w:jc w:val="both"/>
              <w:rPr>
                <w:rFonts w:ascii="Calibri" w:hAnsi="Calibri" w:cs="Calibri"/>
                <w:color w:val="B85A22" w:themeColor="accent2" w:themeShade="BF"/>
                <w:sz w:val="22"/>
                <w:u w:val="single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mpumelelohlongwane@outlook.com </w:t>
            </w:r>
          </w:p>
          <w:p w14:paraId="682E0B47" w14:textId="570F399B" w:rsidR="00916191" w:rsidRPr="00443855" w:rsidRDefault="00916191" w:rsidP="00DE02AF">
            <w:pPr>
              <w:pStyle w:val="Heading3"/>
              <w:jc w:val="both"/>
              <w:rPr>
                <w:rFonts w:ascii="Calibri" w:hAnsi="Calibri" w:cs="Calibri"/>
                <w:szCs w:val="22"/>
              </w:rPr>
            </w:pPr>
            <w:r w:rsidRPr="00443855">
              <w:rPr>
                <w:rFonts w:ascii="Calibri" w:hAnsi="Calibri" w:cs="Calibri"/>
                <w:szCs w:val="22"/>
              </w:rPr>
              <w:t>SKILLS</w:t>
            </w:r>
          </w:p>
          <w:p w14:paraId="7E21C7F2" w14:textId="3DC75060" w:rsidR="00916191" w:rsidRPr="00443855" w:rsidRDefault="00670275" w:rsidP="00326A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Graphic design </w:t>
            </w:r>
          </w:p>
          <w:p w14:paraId="7523E95B" w14:textId="2DCECC7F" w:rsidR="00670275" w:rsidRPr="00443855" w:rsidRDefault="00670275" w:rsidP="00326A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Microsoft Office package</w:t>
            </w:r>
          </w:p>
          <w:p w14:paraId="7187E53F" w14:textId="5BCD885E" w:rsidR="00670275" w:rsidRPr="00443855" w:rsidRDefault="00670275" w:rsidP="00326AB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Web development</w:t>
            </w:r>
          </w:p>
          <w:p w14:paraId="306A8E8E" w14:textId="3D0E00B5" w:rsidR="00531BAD" w:rsidRPr="00443855" w:rsidRDefault="00531BAD" w:rsidP="00DE02AF">
            <w:pPr>
              <w:pStyle w:val="Heading2"/>
              <w:pBdr>
                <w:bottom w:val="none" w:sz="0" w:space="0" w:color="auto"/>
              </w:pBdr>
              <w:jc w:val="both"/>
              <w:rPr>
                <w:rFonts w:ascii="Calibri" w:hAnsi="Calibri" w:cs="Calibri"/>
                <w:bCs w:val="0"/>
                <w:color w:val="548AB7" w:themeColor="accent1" w:themeShade="BF"/>
                <w:szCs w:val="22"/>
              </w:rPr>
            </w:pPr>
            <w:r w:rsidRPr="00443855">
              <w:rPr>
                <w:rFonts w:ascii="Calibri" w:hAnsi="Calibri" w:cs="Calibri"/>
                <w:bCs w:val="0"/>
                <w:color w:val="548AB7" w:themeColor="accent1" w:themeShade="BF"/>
                <w:szCs w:val="22"/>
              </w:rPr>
              <w:t>REFERENCES</w:t>
            </w:r>
          </w:p>
          <w:p w14:paraId="02EBAA04" w14:textId="052BC3BD" w:rsidR="00531BAD" w:rsidRPr="00443855" w:rsidRDefault="00437E81" w:rsidP="00DE02AF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Clint Flynn </w:t>
            </w:r>
            <w:r w:rsidRPr="00B44BCD">
              <w:rPr>
                <w:rFonts w:ascii="Calibri" w:hAnsi="Calibri" w:cs="Calibri"/>
                <w:sz w:val="20"/>
                <w:szCs w:val="20"/>
              </w:rPr>
              <w:t>(</w:t>
            </w:r>
            <w:r w:rsidR="00531BAD" w:rsidRPr="00B44BCD">
              <w:rPr>
                <w:rFonts w:ascii="Calibri" w:hAnsi="Calibri" w:cs="Calibri"/>
                <w:sz w:val="20"/>
                <w:szCs w:val="20"/>
              </w:rPr>
              <w:t>Team Leader at FNB</w:t>
            </w:r>
            <w:r w:rsidRPr="00B44BCD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25E6196C" w14:textId="77777777" w:rsidR="00531BAD" w:rsidRPr="00443855" w:rsidRDefault="00531BAD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Contact number: +27 76 955 1461</w:t>
            </w:r>
          </w:p>
          <w:p w14:paraId="076A0009" w14:textId="77777777" w:rsidR="00531BAD" w:rsidRPr="00443855" w:rsidRDefault="00531BAD" w:rsidP="00DE02AF">
            <w:pPr>
              <w:jc w:val="both"/>
              <w:rPr>
                <w:rFonts w:ascii="Calibri" w:hAnsi="Calibri" w:cs="Calibri"/>
                <w:sz w:val="22"/>
              </w:rPr>
            </w:pPr>
          </w:p>
          <w:p w14:paraId="088FFB71" w14:textId="7D4792BE" w:rsidR="00531BAD" w:rsidRPr="00443855" w:rsidRDefault="008E1405" w:rsidP="008E1405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sz w:val="22"/>
              </w:rPr>
              <w:t>Nonhlanhla</w:t>
            </w:r>
            <w:r w:rsidRPr="008E1405">
              <w:rPr>
                <w:rFonts w:ascii="Calibri" w:hAnsi="Calibri" w:cs="Calibri"/>
                <w:color w:val="FFFFFF" w:themeColor="background1"/>
                <w:sz w:val="22"/>
              </w:rPr>
              <w:t>-</w:t>
            </w:r>
            <w:r w:rsidR="00437E81">
              <w:rPr>
                <w:rFonts w:ascii="Calibri" w:hAnsi="Calibri" w:cs="Calibri"/>
                <w:sz w:val="22"/>
              </w:rPr>
              <w:t>Heshu</w:t>
            </w:r>
            <w:r w:rsidR="00437E81" w:rsidRPr="00437E81">
              <w:rPr>
                <w:rFonts w:ascii="Calibri" w:hAnsi="Calibri" w:cs="Calibri"/>
                <w:color w:val="FFFFFF" w:themeColor="background1"/>
                <w:sz w:val="22"/>
              </w:rPr>
              <w:t>-</w:t>
            </w:r>
            <w:r w:rsidR="00437E81" w:rsidRPr="00B44BCD">
              <w:rPr>
                <w:rFonts w:ascii="Calibri" w:hAnsi="Calibri" w:cs="Calibri"/>
                <w:sz w:val="20"/>
                <w:szCs w:val="20"/>
              </w:rPr>
              <w:t>(</w:t>
            </w:r>
            <w:r w:rsidR="00531BAD" w:rsidRPr="00B44BCD">
              <w:rPr>
                <w:rFonts w:ascii="Calibri" w:hAnsi="Calibri" w:cs="Calibri"/>
                <w:sz w:val="20"/>
                <w:szCs w:val="20"/>
              </w:rPr>
              <w:t>Functional Analyst at Wesbank</w:t>
            </w:r>
            <w:r w:rsidR="00437E81" w:rsidRPr="00B44BCD">
              <w:rPr>
                <w:rFonts w:ascii="Calibri" w:hAnsi="Calibri" w:cs="Calibri"/>
                <w:sz w:val="20"/>
                <w:szCs w:val="20"/>
              </w:rPr>
              <w:t>)</w:t>
            </w:r>
          </w:p>
          <w:p w14:paraId="772C197E" w14:textId="77777777" w:rsidR="00531BAD" w:rsidRPr="00443855" w:rsidRDefault="00531BAD" w:rsidP="00DE02AF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Contact number: +27 81 499 3848</w:t>
            </w:r>
          </w:p>
          <w:p w14:paraId="5CF779CA" w14:textId="4DF97C8D" w:rsidR="00E01228" w:rsidRPr="004D3011" w:rsidRDefault="00E01228" w:rsidP="00DE02AF">
            <w:pPr>
              <w:pStyle w:val="Heading2"/>
              <w:pBdr>
                <w:bottom w:val="none" w:sz="0" w:space="0" w:color="auto"/>
              </w:pBdr>
              <w:jc w:val="both"/>
            </w:pPr>
          </w:p>
        </w:tc>
        <w:tc>
          <w:tcPr>
            <w:tcW w:w="283" w:type="dxa"/>
            <w:gridSpan w:val="2"/>
          </w:tcPr>
          <w:p w14:paraId="1D08309F" w14:textId="77777777" w:rsidR="001B2ABD" w:rsidRDefault="001B2ABD" w:rsidP="009E6739">
            <w:pPr>
              <w:tabs>
                <w:tab w:val="left" w:pos="990"/>
              </w:tabs>
              <w:jc w:val="both"/>
            </w:pPr>
          </w:p>
        </w:tc>
        <w:tc>
          <w:tcPr>
            <w:tcW w:w="6631" w:type="dxa"/>
          </w:tcPr>
          <w:sdt>
            <w:sdtPr>
              <w:id w:val="1049110328"/>
              <w:placeholder>
                <w:docPart w:val="74366848851E46DE8610D89714A848E2"/>
              </w:placeholder>
              <w:temporary/>
              <w:showingPlcHdr/>
              <w15:appearance w15:val="hidden"/>
            </w:sdtPr>
            <w:sdtEndPr/>
            <w:sdtContent>
              <w:p w14:paraId="5E3E0F5D" w14:textId="77777777" w:rsidR="001B2ABD" w:rsidRDefault="00E25A26" w:rsidP="00443855">
                <w:pPr>
                  <w:pStyle w:val="Heading2"/>
                  <w:spacing w:before="0"/>
                  <w:jc w:val="both"/>
                </w:pPr>
                <w:r w:rsidRPr="00036450">
                  <w:t>EDUCATION</w:t>
                </w:r>
              </w:p>
            </w:sdtContent>
          </w:sdt>
          <w:p w14:paraId="079FD446" w14:textId="4C90BD60" w:rsidR="00C73190" w:rsidRPr="00443855" w:rsidRDefault="00C73190" w:rsidP="00C73190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University of South Africa – Bachelor of Laws </w:t>
            </w:r>
            <w:r w:rsidRPr="00443855">
              <w:rPr>
                <w:rFonts w:ascii="Calibri" w:hAnsi="Calibri" w:cs="Calibri"/>
                <w:b w:val="0"/>
                <w:sz w:val="22"/>
              </w:rPr>
              <w:t>(2016</w:t>
            </w:r>
            <w:r w:rsidR="004462CB" w:rsidRPr="00443855">
              <w:rPr>
                <w:rFonts w:ascii="Calibri" w:hAnsi="Calibri" w:cs="Calibri"/>
                <w:b w:val="0"/>
                <w:sz w:val="22"/>
              </w:rPr>
              <w:t xml:space="preserve"> </w:t>
            </w:r>
            <w:r w:rsidRPr="00443855">
              <w:rPr>
                <w:rFonts w:ascii="Calibri" w:hAnsi="Calibri" w:cs="Calibri"/>
                <w:b w:val="0"/>
                <w:sz w:val="22"/>
              </w:rPr>
              <w:t>- Current)</w:t>
            </w:r>
          </w:p>
          <w:p w14:paraId="199F2A31" w14:textId="36BF8A57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I completed 40 modules that cover various legal subjects, which seek to give a holistic understanding of the law in South Africa e.g. Conveyancing, Private and Criminal Law Principles of the internet, company law etc.  </w:t>
            </w:r>
          </w:p>
          <w:p w14:paraId="6D2AF02A" w14:textId="234C5CD1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</w:p>
          <w:p w14:paraId="40982CFC" w14:textId="77777777" w:rsidR="00C73190" w:rsidRPr="00443855" w:rsidRDefault="00C73190" w:rsidP="00C73190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Imsimbi Training – Certificate in Project Management </w:t>
            </w:r>
            <w:r w:rsidRPr="00443855">
              <w:rPr>
                <w:rFonts w:ascii="Calibri" w:hAnsi="Calibri" w:cs="Calibri"/>
                <w:b w:val="0"/>
                <w:sz w:val="22"/>
              </w:rPr>
              <w:t>(2020 – 2020)</w:t>
            </w:r>
          </w:p>
          <w:p w14:paraId="290285C2" w14:textId="5B8E7D68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I completed 5 modules that covered the project management workflow, concepts such as defining the plan, scope, finance of a project, among others</w:t>
            </w:r>
          </w:p>
          <w:p w14:paraId="046DF300" w14:textId="090FEFEA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</w:p>
          <w:p w14:paraId="4589F614" w14:textId="77777777" w:rsidR="00C73190" w:rsidRPr="00443855" w:rsidRDefault="00C73190" w:rsidP="00C73190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University of South Africa – Higher Certificate in Law </w:t>
            </w:r>
            <w:r w:rsidRPr="00443855">
              <w:rPr>
                <w:rFonts w:ascii="Calibri" w:hAnsi="Calibri" w:cs="Calibri"/>
                <w:b w:val="0"/>
                <w:sz w:val="22"/>
              </w:rPr>
              <w:t>(2016 – 2016)</w:t>
            </w:r>
          </w:p>
          <w:p w14:paraId="58B24364" w14:textId="77777777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I completed 10 modules that where an introduction to the law e.g. Social Dimensions of Justice, Ethical information and communication etc.</w:t>
            </w:r>
          </w:p>
          <w:p w14:paraId="43739E3A" w14:textId="77777777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</w:p>
          <w:p w14:paraId="18D9C862" w14:textId="7CD2BB2F" w:rsidR="00C73190" w:rsidRPr="00443855" w:rsidRDefault="003A38EB" w:rsidP="00C73190">
            <w:pPr>
              <w:pStyle w:val="Heading4"/>
              <w:jc w:val="both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University of Johannesburg </w:t>
            </w:r>
            <w:r w:rsidRPr="00443855">
              <w:rPr>
                <w:rFonts w:ascii="Calibri" w:hAnsi="Calibri" w:cs="Calibri"/>
                <w:sz w:val="22"/>
              </w:rPr>
              <w:t>–</w:t>
            </w:r>
            <w:r w:rsidR="00B44BCD">
              <w:rPr>
                <w:rFonts w:ascii="Calibri" w:hAnsi="Calibri" w:cs="Calibri"/>
                <w:sz w:val="22"/>
              </w:rPr>
              <w:t xml:space="preserve"> </w:t>
            </w:r>
            <w:r w:rsidR="00C73190" w:rsidRPr="00443855">
              <w:rPr>
                <w:rFonts w:ascii="Calibri" w:hAnsi="Calibri" w:cs="Calibri"/>
                <w:sz w:val="22"/>
              </w:rPr>
              <w:t xml:space="preserve">Certificate in Entrepreneurial Development </w:t>
            </w:r>
            <w:r w:rsidR="00C73190" w:rsidRPr="00443855">
              <w:rPr>
                <w:rFonts w:ascii="Calibri" w:hAnsi="Calibri" w:cs="Calibri"/>
                <w:b w:val="0"/>
                <w:sz w:val="22"/>
              </w:rPr>
              <w:t>(2014 – 2014)</w:t>
            </w:r>
          </w:p>
          <w:p w14:paraId="43918495" w14:textId="2052735E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I completed 10 modules which centered on giving a practical entrepreneurial knowledge e.g. Strategy, accounting, innovation etc.</w:t>
            </w:r>
          </w:p>
          <w:p w14:paraId="63F6A188" w14:textId="77777777" w:rsidR="00C73190" w:rsidRPr="00443855" w:rsidRDefault="00C73190" w:rsidP="00DE02AF">
            <w:pPr>
              <w:pStyle w:val="Heading4"/>
              <w:jc w:val="both"/>
              <w:rPr>
                <w:rFonts w:ascii="Calibri" w:hAnsi="Calibri" w:cs="Calibri"/>
                <w:sz w:val="22"/>
              </w:rPr>
            </w:pPr>
          </w:p>
          <w:p w14:paraId="13D39778" w14:textId="7BBE8FFD" w:rsidR="00036450" w:rsidRDefault="002B1701" w:rsidP="00DE02AF">
            <w:pPr>
              <w:pStyle w:val="Heading4"/>
              <w:jc w:val="both"/>
              <w:rPr>
                <w:rFonts w:ascii="Calibri" w:hAnsi="Calibri" w:cs="Calibri"/>
                <w:b w:val="0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National School of Arts </w:t>
            </w:r>
            <w:r w:rsidR="00DE02AF" w:rsidRPr="00443855">
              <w:rPr>
                <w:rFonts w:ascii="Calibri" w:hAnsi="Calibri" w:cs="Calibri"/>
                <w:sz w:val="22"/>
              </w:rPr>
              <w:t>–</w:t>
            </w:r>
            <w:r w:rsidRPr="00443855">
              <w:rPr>
                <w:rFonts w:ascii="Calibri" w:hAnsi="Calibri" w:cs="Calibri"/>
                <w:sz w:val="22"/>
              </w:rPr>
              <w:t xml:space="preserve"> Matric</w:t>
            </w:r>
            <w:r w:rsidR="00DE02AF" w:rsidRPr="00443855">
              <w:rPr>
                <w:rFonts w:ascii="Calibri" w:hAnsi="Calibri" w:cs="Calibri"/>
                <w:sz w:val="22"/>
              </w:rPr>
              <w:t xml:space="preserve"> </w:t>
            </w:r>
            <w:r w:rsidR="00DE02AF" w:rsidRPr="00443855">
              <w:rPr>
                <w:rFonts w:ascii="Calibri" w:hAnsi="Calibri" w:cs="Calibri"/>
                <w:b w:val="0"/>
                <w:sz w:val="22"/>
              </w:rPr>
              <w:t>(</w:t>
            </w:r>
            <w:r w:rsidR="00CA5F37" w:rsidRPr="00443855">
              <w:rPr>
                <w:rFonts w:ascii="Calibri" w:hAnsi="Calibri" w:cs="Calibri"/>
                <w:b w:val="0"/>
                <w:sz w:val="22"/>
              </w:rPr>
              <w:t>1999</w:t>
            </w:r>
            <w:r w:rsidR="00036450" w:rsidRPr="00443855">
              <w:rPr>
                <w:rFonts w:ascii="Calibri" w:hAnsi="Calibri" w:cs="Calibri"/>
                <w:b w:val="0"/>
                <w:sz w:val="22"/>
              </w:rPr>
              <w:t xml:space="preserve"> </w:t>
            </w:r>
            <w:r w:rsidR="00903FE4" w:rsidRPr="00443855">
              <w:rPr>
                <w:rFonts w:ascii="Calibri" w:hAnsi="Calibri" w:cs="Calibri"/>
                <w:b w:val="0"/>
                <w:sz w:val="22"/>
              </w:rPr>
              <w:t>–</w:t>
            </w:r>
            <w:r w:rsidR="00036450" w:rsidRPr="00443855">
              <w:rPr>
                <w:rFonts w:ascii="Calibri" w:hAnsi="Calibri" w:cs="Calibri"/>
                <w:b w:val="0"/>
                <w:sz w:val="22"/>
              </w:rPr>
              <w:t xml:space="preserve"> </w:t>
            </w:r>
            <w:r w:rsidRPr="00443855">
              <w:rPr>
                <w:rFonts w:ascii="Calibri" w:hAnsi="Calibri" w:cs="Calibri"/>
                <w:b w:val="0"/>
                <w:sz w:val="22"/>
              </w:rPr>
              <w:t>2004</w:t>
            </w:r>
            <w:r w:rsidR="00DE02AF" w:rsidRPr="00443855">
              <w:rPr>
                <w:rFonts w:ascii="Calibri" w:hAnsi="Calibri" w:cs="Calibri"/>
                <w:b w:val="0"/>
                <w:sz w:val="22"/>
              </w:rPr>
              <w:t>)</w:t>
            </w:r>
            <w:r w:rsidR="007C490B">
              <w:t xml:space="preserve"> </w:t>
            </w:r>
            <w:r w:rsidR="006B213A">
              <w:t xml:space="preserve">  </w:t>
            </w:r>
          </w:p>
          <w:p w14:paraId="6CCE393D" w14:textId="77777777" w:rsidR="007C490B" w:rsidRPr="007C490B" w:rsidRDefault="007C490B" w:rsidP="007C490B"/>
          <w:p w14:paraId="36A444E3" w14:textId="02ABE33C" w:rsidR="00B663D4" w:rsidRPr="00DE02AF" w:rsidRDefault="00B663D4" w:rsidP="009E6739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14:paraId="6C26CD65" w14:textId="7F9A1E75" w:rsidR="00E01228" w:rsidRPr="00443855" w:rsidRDefault="00666A12" w:rsidP="00443855">
            <w:pPr>
              <w:pStyle w:val="Heading2"/>
              <w:spacing w:before="0"/>
              <w:jc w:val="both"/>
              <w:rPr>
                <w:bCs w:val="0"/>
                <w:color w:val="548AB7" w:themeColor="accent1" w:themeShade="BF"/>
                <w:szCs w:val="22"/>
              </w:rPr>
            </w:pPr>
            <w:r>
              <w:rPr>
                <w:bCs w:val="0"/>
                <w:szCs w:val="22"/>
              </w:rPr>
              <w:t>exper</w:t>
            </w:r>
            <w:r w:rsidR="006B213A">
              <w:rPr>
                <w:bCs w:val="0"/>
                <w:szCs w:val="22"/>
              </w:rPr>
              <w:t>ie</w:t>
            </w:r>
            <w:r w:rsidR="00E01228" w:rsidRPr="00443855">
              <w:rPr>
                <w:bCs w:val="0"/>
                <w:szCs w:val="22"/>
              </w:rPr>
              <w:t xml:space="preserve">nce </w:t>
            </w:r>
          </w:p>
          <w:p w14:paraId="2650965C" w14:textId="6AB98D44" w:rsidR="00C73190" w:rsidRPr="00443855" w:rsidRDefault="00C73190" w:rsidP="00C73190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First National Bank – Various Roles</w:t>
            </w:r>
            <w:r w:rsidR="003A38EB">
              <w:rPr>
                <w:rFonts w:ascii="Calibri" w:hAnsi="Calibri" w:cs="Calibri"/>
                <w:sz w:val="22"/>
              </w:rPr>
              <w:t xml:space="preserve"> </w:t>
            </w:r>
            <w:r w:rsidRPr="00443855">
              <w:rPr>
                <w:rFonts w:ascii="Calibri" w:hAnsi="Calibri" w:cs="Calibri"/>
                <w:b w:val="0"/>
                <w:sz w:val="22"/>
              </w:rPr>
              <w:t>(2019 – Current)</w:t>
            </w:r>
          </w:p>
          <w:p w14:paraId="7CA508E8" w14:textId="25BD47E2" w:rsidR="00C73190" w:rsidRPr="00443855" w:rsidRDefault="00C73190" w:rsidP="00C73190">
            <w:pPr>
              <w:pStyle w:val="ListParagraph"/>
              <w:numPr>
                <w:ilvl w:val="0"/>
                <w:numId w:val="3"/>
              </w:numPr>
              <w:ind w:left="452"/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Project Administrator: I was responsible for the general administration of operational projects.</w:t>
            </w:r>
          </w:p>
          <w:p w14:paraId="5E1B5FD8" w14:textId="62A90D98" w:rsidR="00C73190" w:rsidRDefault="00C73190" w:rsidP="00443855">
            <w:pPr>
              <w:pStyle w:val="ListParagraph"/>
              <w:numPr>
                <w:ilvl w:val="0"/>
                <w:numId w:val="3"/>
              </w:numPr>
              <w:ind w:left="452"/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Fraud Analyst: I am assigned to a fraud detection team to analyze transactions that are flagged as suspicious and report fraud.</w:t>
            </w:r>
          </w:p>
          <w:p w14:paraId="0A7B757C" w14:textId="77777777" w:rsidR="00443855" w:rsidRPr="00443855" w:rsidRDefault="00443855" w:rsidP="00443855">
            <w:pPr>
              <w:pStyle w:val="ListParagraph"/>
              <w:ind w:left="452"/>
              <w:jc w:val="both"/>
              <w:rPr>
                <w:rFonts w:ascii="Calibri" w:hAnsi="Calibri" w:cs="Calibri"/>
                <w:sz w:val="22"/>
              </w:rPr>
            </w:pPr>
          </w:p>
          <w:p w14:paraId="15AD3235" w14:textId="25839DB6" w:rsidR="00C73190" w:rsidRPr="00443855" w:rsidRDefault="00C73190" w:rsidP="00C73190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M-Sol Innovations – Entrepreneur </w:t>
            </w:r>
            <w:r w:rsidRPr="00443855">
              <w:rPr>
                <w:rFonts w:ascii="Calibri" w:hAnsi="Calibri" w:cs="Calibri"/>
                <w:b w:val="0"/>
                <w:sz w:val="22"/>
              </w:rPr>
              <w:t>(2011 – 2017)</w:t>
            </w:r>
          </w:p>
          <w:p w14:paraId="306BDE64" w14:textId="77777777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I Established and managed a private business.</w:t>
            </w:r>
          </w:p>
          <w:p w14:paraId="33E56F1F" w14:textId="77777777" w:rsidR="00C73190" w:rsidRPr="00443855" w:rsidRDefault="00C73190" w:rsidP="00C73190">
            <w:pPr>
              <w:ind w:left="92"/>
              <w:jc w:val="both"/>
              <w:rPr>
                <w:rFonts w:ascii="Calibri" w:hAnsi="Calibri" w:cs="Calibri"/>
                <w:sz w:val="22"/>
              </w:rPr>
            </w:pPr>
          </w:p>
          <w:p w14:paraId="76924B92" w14:textId="738146F0" w:rsidR="00C73190" w:rsidRPr="00443855" w:rsidRDefault="00C73190" w:rsidP="00C73190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Phenomenal Properties </w:t>
            </w:r>
            <w:r w:rsidR="00611959" w:rsidRPr="00443855">
              <w:rPr>
                <w:rFonts w:ascii="Calibri" w:hAnsi="Calibri" w:cs="Calibri"/>
                <w:sz w:val="22"/>
              </w:rPr>
              <w:t xml:space="preserve">– </w:t>
            </w:r>
            <w:r w:rsidRPr="00443855">
              <w:rPr>
                <w:rFonts w:ascii="Calibri" w:hAnsi="Calibri" w:cs="Calibri"/>
                <w:sz w:val="22"/>
              </w:rPr>
              <w:t xml:space="preserve">General Worker </w:t>
            </w:r>
            <w:r w:rsidRPr="00443855">
              <w:rPr>
                <w:rFonts w:ascii="Calibri" w:hAnsi="Calibri" w:cs="Calibri"/>
                <w:b w:val="0"/>
                <w:sz w:val="22"/>
              </w:rPr>
              <w:t>(2010 – 2011)</w:t>
            </w:r>
          </w:p>
          <w:p w14:paraId="656A08C9" w14:textId="77777777" w:rsidR="00C73190" w:rsidRPr="00443855" w:rsidRDefault="00C73190" w:rsidP="00C73190">
            <w:pPr>
              <w:jc w:val="both"/>
              <w:rPr>
                <w:rFonts w:ascii="Calibri" w:hAnsi="Calibri" w:cs="Calibri"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>I was responsible for general office administration.</w:t>
            </w:r>
          </w:p>
          <w:p w14:paraId="6613F2A5" w14:textId="77777777" w:rsidR="00C73190" w:rsidRPr="00443855" w:rsidRDefault="00C73190" w:rsidP="00C1034F">
            <w:pPr>
              <w:pStyle w:val="Heading4"/>
              <w:jc w:val="both"/>
              <w:rPr>
                <w:rFonts w:ascii="Calibri" w:hAnsi="Calibri" w:cs="Calibri"/>
                <w:sz w:val="22"/>
              </w:rPr>
            </w:pPr>
          </w:p>
          <w:p w14:paraId="01B40E26" w14:textId="4AA17185" w:rsidR="00036450" w:rsidRPr="00443855" w:rsidRDefault="004A337E" w:rsidP="00C1034F">
            <w:pPr>
              <w:pStyle w:val="Heading4"/>
              <w:jc w:val="both"/>
              <w:rPr>
                <w:rFonts w:ascii="Calibri" w:hAnsi="Calibri" w:cs="Calibri"/>
                <w:bCs/>
                <w:sz w:val="22"/>
              </w:rPr>
            </w:pPr>
            <w:r w:rsidRPr="00443855">
              <w:rPr>
                <w:rFonts w:ascii="Calibri" w:hAnsi="Calibri" w:cs="Calibri"/>
                <w:sz w:val="22"/>
              </w:rPr>
              <w:t xml:space="preserve">Standard Bank </w:t>
            </w:r>
            <w:r w:rsidR="00B44BCD" w:rsidRPr="00443855">
              <w:rPr>
                <w:rFonts w:ascii="Calibri" w:hAnsi="Calibri" w:cs="Calibri"/>
                <w:sz w:val="22"/>
              </w:rPr>
              <w:t xml:space="preserve">– </w:t>
            </w:r>
            <w:r w:rsidRPr="00443855">
              <w:rPr>
                <w:rFonts w:ascii="Calibri" w:hAnsi="Calibri" w:cs="Calibri"/>
                <w:sz w:val="22"/>
              </w:rPr>
              <w:t>Account Management Consultant</w:t>
            </w:r>
            <w:r w:rsidR="00C1034F" w:rsidRPr="00443855">
              <w:rPr>
                <w:rFonts w:ascii="Calibri" w:hAnsi="Calibri" w:cs="Calibri"/>
                <w:sz w:val="22"/>
              </w:rPr>
              <w:t xml:space="preserve"> </w:t>
            </w:r>
            <w:r w:rsidR="00C1034F" w:rsidRPr="00443855">
              <w:rPr>
                <w:rFonts w:ascii="Calibri" w:hAnsi="Calibri" w:cs="Calibri"/>
                <w:b w:val="0"/>
                <w:sz w:val="22"/>
              </w:rPr>
              <w:t>(</w:t>
            </w:r>
            <w:r w:rsidRPr="00443855">
              <w:rPr>
                <w:rFonts w:ascii="Calibri" w:hAnsi="Calibri" w:cs="Calibri"/>
                <w:b w:val="0"/>
                <w:sz w:val="22"/>
              </w:rPr>
              <w:t xml:space="preserve">2008 </w:t>
            </w:r>
            <w:r w:rsidR="00C1034F" w:rsidRPr="00443855">
              <w:rPr>
                <w:rFonts w:ascii="Calibri" w:hAnsi="Calibri" w:cs="Calibri"/>
                <w:b w:val="0"/>
                <w:sz w:val="22"/>
              </w:rPr>
              <w:t>–</w:t>
            </w:r>
            <w:r w:rsidRPr="00443855">
              <w:rPr>
                <w:rFonts w:ascii="Calibri" w:hAnsi="Calibri" w:cs="Calibri"/>
                <w:b w:val="0"/>
                <w:sz w:val="22"/>
              </w:rPr>
              <w:t xml:space="preserve"> 2010</w:t>
            </w:r>
            <w:r w:rsidR="00C1034F" w:rsidRPr="00443855">
              <w:rPr>
                <w:rFonts w:ascii="Calibri" w:hAnsi="Calibri" w:cs="Calibri"/>
                <w:b w:val="0"/>
                <w:sz w:val="22"/>
              </w:rPr>
              <w:t>)</w:t>
            </w:r>
          </w:p>
          <w:p w14:paraId="499BF2CE" w14:textId="2FD82D0A" w:rsidR="001E3F89" w:rsidRPr="001E3F89" w:rsidRDefault="00DE1D94" w:rsidP="008944B6">
            <w:pPr>
              <w:jc w:val="both"/>
            </w:pPr>
            <w:r w:rsidRPr="00443855">
              <w:rPr>
                <w:rFonts w:ascii="Calibri" w:hAnsi="Calibri" w:cs="Calibri"/>
                <w:sz w:val="22"/>
              </w:rPr>
              <w:t>I was a</w:t>
            </w:r>
            <w:r w:rsidR="004A337E" w:rsidRPr="00443855">
              <w:rPr>
                <w:rFonts w:ascii="Calibri" w:hAnsi="Calibri" w:cs="Calibri"/>
                <w:sz w:val="22"/>
              </w:rPr>
              <w:t>ssigned as a debt collector for ac</w:t>
            </w:r>
            <w:r w:rsidRPr="00443855">
              <w:rPr>
                <w:rFonts w:ascii="Calibri" w:hAnsi="Calibri" w:cs="Calibri"/>
                <w:sz w:val="22"/>
              </w:rPr>
              <w:t>counts in 30 to 60 days arrears, and was r</w:t>
            </w:r>
            <w:r w:rsidR="004A337E" w:rsidRPr="00443855">
              <w:rPr>
                <w:rFonts w:ascii="Calibri" w:hAnsi="Calibri" w:cs="Calibri"/>
                <w:sz w:val="22"/>
              </w:rPr>
              <w:t>esponsible to meet a monthly predetermined target.</w:t>
            </w:r>
            <w:r w:rsidR="00036450" w:rsidRPr="00443855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CF68C0" w14:paraId="2A2DBFFE" w14:textId="77777777" w:rsidTr="008944B6">
        <w:trPr>
          <w:trHeight w:val="107"/>
        </w:trPr>
        <w:tc>
          <w:tcPr>
            <w:tcW w:w="3537" w:type="dxa"/>
          </w:tcPr>
          <w:p w14:paraId="133908AC" w14:textId="77777777" w:rsidR="00CF68C0" w:rsidRPr="00DE02AF" w:rsidRDefault="00CF68C0" w:rsidP="00DE02AF">
            <w:pPr>
              <w:pStyle w:val="Heading3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309" w:type="dxa"/>
            <w:gridSpan w:val="2"/>
          </w:tcPr>
          <w:p w14:paraId="0E0E7CB6" w14:textId="77777777" w:rsidR="00CF68C0" w:rsidRDefault="00CF68C0" w:rsidP="009E6739">
            <w:pPr>
              <w:tabs>
                <w:tab w:val="left" w:pos="990"/>
              </w:tabs>
              <w:jc w:val="both"/>
            </w:pPr>
          </w:p>
        </w:tc>
        <w:tc>
          <w:tcPr>
            <w:tcW w:w="6754" w:type="dxa"/>
            <w:gridSpan w:val="2"/>
          </w:tcPr>
          <w:p w14:paraId="5CD31DDE" w14:textId="77777777" w:rsidR="00CF68C0" w:rsidRDefault="00CF68C0" w:rsidP="00CF68C0">
            <w:pPr>
              <w:pStyle w:val="Heading2"/>
              <w:pBdr>
                <w:bottom w:val="none" w:sz="0" w:space="0" w:color="auto"/>
              </w:pBdr>
              <w:jc w:val="both"/>
            </w:pPr>
          </w:p>
        </w:tc>
      </w:tr>
    </w:tbl>
    <w:p w14:paraId="722E9B9F" w14:textId="77777777" w:rsidR="0043117B" w:rsidRDefault="005E57E3" w:rsidP="009E6739">
      <w:pPr>
        <w:tabs>
          <w:tab w:val="left" w:pos="990"/>
        </w:tabs>
        <w:jc w:val="both"/>
      </w:pPr>
    </w:p>
    <w:sectPr w:rsidR="0043117B" w:rsidSect="004A33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3A2059" w14:textId="77777777" w:rsidR="005E57E3" w:rsidRDefault="005E57E3" w:rsidP="000C45FF">
      <w:r>
        <w:separator/>
      </w:r>
    </w:p>
  </w:endnote>
  <w:endnote w:type="continuationSeparator" w:id="0">
    <w:p w14:paraId="68AB2CA7" w14:textId="77777777" w:rsidR="005E57E3" w:rsidRDefault="005E57E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50361F" w14:textId="77777777" w:rsidR="005E57E3" w:rsidRDefault="005E57E3" w:rsidP="000C45FF">
      <w:r>
        <w:separator/>
      </w:r>
    </w:p>
  </w:footnote>
  <w:footnote w:type="continuationSeparator" w:id="0">
    <w:p w14:paraId="174C3E0D" w14:textId="77777777" w:rsidR="005E57E3" w:rsidRDefault="005E57E3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5CD0"/>
    <w:multiLevelType w:val="hybridMultilevel"/>
    <w:tmpl w:val="297A7792"/>
    <w:lvl w:ilvl="0" w:tplc="BB763F7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31438"/>
    <w:multiLevelType w:val="hybridMultilevel"/>
    <w:tmpl w:val="C9344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8D5B0A"/>
    <w:multiLevelType w:val="hybridMultilevel"/>
    <w:tmpl w:val="9D08E830"/>
    <w:lvl w:ilvl="0" w:tplc="1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94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E3F89"/>
    <w:rsid w:val="001F1ECC"/>
    <w:rsid w:val="002400EB"/>
    <w:rsid w:val="00256CF7"/>
    <w:rsid w:val="00281FD5"/>
    <w:rsid w:val="002B1701"/>
    <w:rsid w:val="002F6D9E"/>
    <w:rsid w:val="0030481B"/>
    <w:rsid w:val="003156FC"/>
    <w:rsid w:val="003254B5"/>
    <w:rsid w:val="00326ABE"/>
    <w:rsid w:val="00332CA0"/>
    <w:rsid w:val="0033708C"/>
    <w:rsid w:val="0037121F"/>
    <w:rsid w:val="003937E6"/>
    <w:rsid w:val="003A38EB"/>
    <w:rsid w:val="003A6B7D"/>
    <w:rsid w:val="003B06CA"/>
    <w:rsid w:val="003D55CF"/>
    <w:rsid w:val="004071FC"/>
    <w:rsid w:val="00437E81"/>
    <w:rsid w:val="00443855"/>
    <w:rsid w:val="00445947"/>
    <w:rsid w:val="004462CB"/>
    <w:rsid w:val="004813B3"/>
    <w:rsid w:val="00487441"/>
    <w:rsid w:val="00496591"/>
    <w:rsid w:val="004A337E"/>
    <w:rsid w:val="004C63E4"/>
    <w:rsid w:val="004D3011"/>
    <w:rsid w:val="005262AC"/>
    <w:rsid w:val="00531BAD"/>
    <w:rsid w:val="005330FD"/>
    <w:rsid w:val="005B52C3"/>
    <w:rsid w:val="005E39D5"/>
    <w:rsid w:val="005E57E3"/>
    <w:rsid w:val="005F007A"/>
    <w:rsid w:val="00600670"/>
    <w:rsid w:val="00611959"/>
    <w:rsid w:val="0062123A"/>
    <w:rsid w:val="00646E75"/>
    <w:rsid w:val="00666A12"/>
    <w:rsid w:val="00670275"/>
    <w:rsid w:val="006771D0"/>
    <w:rsid w:val="006954D7"/>
    <w:rsid w:val="006B213A"/>
    <w:rsid w:val="006D042E"/>
    <w:rsid w:val="006F144F"/>
    <w:rsid w:val="00715FCB"/>
    <w:rsid w:val="00743101"/>
    <w:rsid w:val="00746BB2"/>
    <w:rsid w:val="007775E1"/>
    <w:rsid w:val="00785C99"/>
    <w:rsid w:val="007867A0"/>
    <w:rsid w:val="007927F5"/>
    <w:rsid w:val="007B00DF"/>
    <w:rsid w:val="007C490B"/>
    <w:rsid w:val="00802CA0"/>
    <w:rsid w:val="00813CD1"/>
    <w:rsid w:val="00871125"/>
    <w:rsid w:val="008719B2"/>
    <w:rsid w:val="008944B6"/>
    <w:rsid w:val="008E1405"/>
    <w:rsid w:val="00903FE4"/>
    <w:rsid w:val="00916191"/>
    <w:rsid w:val="009260CD"/>
    <w:rsid w:val="00952C25"/>
    <w:rsid w:val="00985EB1"/>
    <w:rsid w:val="009B7779"/>
    <w:rsid w:val="009E6739"/>
    <w:rsid w:val="00A2118D"/>
    <w:rsid w:val="00AD76E2"/>
    <w:rsid w:val="00AF035E"/>
    <w:rsid w:val="00B20152"/>
    <w:rsid w:val="00B359E4"/>
    <w:rsid w:val="00B44BCD"/>
    <w:rsid w:val="00B57D98"/>
    <w:rsid w:val="00B663D4"/>
    <w:rsid w:val="00B70850"/>
    <w:rsid w:val="00C066B6"/>
    <w:rsid w:val="00C1034F"/>
    <w:rsid w:val="00C37BA1"/>
    <w:rsid w:val="00C4674C"/>
    <w:rsid w:val="00C506CF"/>
    <w:rsid w:val="00C72BED"/>
    <w:rsid w:val="00C73190"/>
    <w:rsid w:val="00C9578B"/>
    <w:rsid w:val="00CA5F37"/>
    <w:rsid w:val="00CB0055"/>
    <w:rsid w:val="00CF68C0"/>
    <w:rsid w:val="00D2522B"/>
    <w:rsid w:val="00D422DE"/>
    <w:rsid w:val="00D5459D"/>
    <w:rsid w:val="00D96E56"/>
    <w:rsid w:val="00DA1F4D"/>
    <w:rsid w:val="00DA717C"/>
    <w:rsid w:val="00DB2D7B"/>
    <w:rsid w:val="00DC0E8B"/>
    <w:rsid w:val="00DD172A"/>
    <w:rsid w:val="00DE02AF"/>
    <w:rsid w:val="00DE1D94"/>
    <w:rsid w:val="00DE3394"/>
    <w:rsid w:val="00E01228"/>
    <w:rsid w:val="00E25A26"/>
    <w:rsid w:val="00E4381A"/>
    <w:rsid w:val="00E55D74"/>
    <w:rsid w:val="00EF0C16"/>
    <w:rsid w:val="00F05C22"/>
    <w:rsid w:val="00F368EE"/>
    <w:rsid w:val="00F60274"/>
    <w:rsid w:val="00F77FB9"/>
    <w:rsid w:val="00FB068F"/>
    <w:rsid w:val="00FD1598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8F3995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C9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67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3512681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94248D90B14338ADA4CE9B1161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E70F6-3A5E-4E4E-8473-9E48A87195B7}"/>
      </w:docPartPr>
      <w:docPartBody>
        <w:p w:rsidR="00455189" w:rsidRDefault="0001427E">
          <w:pPr>
            <w:pStyle w:val="E294248D90B14338ADA4CE9B116116A7"/>
          </w:pPr>
          <w:r w:rsidRPr="00D5459D">
            <w:t>Profile</w:t>
          </w:r>
        </w:p>
      </w:docPartBody>
    </w:docPart>
    <w:docPart>
      <w:docPartPr>
        <w:name w:val="C8CDAFC8AD8546C5A7F6A8D2D739E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37A6D-6BEE-4073-8F2B-10991D792F3B}"/>
      </w:docPartPr>
      <w:docPartBody>
        <w:p w:rsidR="00455189" w:rsidRDefault="0001427E">
          <w:pPr>
            <w:pStyle w:val="C8CDAFC8AD8546C5A7F6A8D2D739E625"/>
          </w:pPr>
          <w:r w:rsidRPr="00CB0055">
            <w:t>Contact</w:t>
          </w:r>
        </w:p>
      </w:docPartBody>
    </w:docPart>
    <w:docPart>
      <w:docPartPr>
        <w:name w:val="910DED890C274124A161F34131ABA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CCB17-307C-4DCC-A3CE-75B3448A2CB8}"/>
      </w:docPartPr>
      <w:docPartBody>
        <w:p w:rsidR="00455189" w:rsidRDefault="0001427E">
          <w:pPr>
            <w:pStyle w:val="910DED890C274124A161F34131ABA19F"/>
          </w:pPr>
          <w:r w:rsidRPr="004D3011">
            <w:t>PHONE:</w:t>
          </w:r>
        </w:p>
      </w:docPartBody>
    </w:docPart>
    <w:docPart>
      <w:docPartPr>
        <w:name w:val="94D2F8EC49F147429CD8AF101B77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8BF1F-C697-4AB1-ABFC-13CC6EDB5429}"/>
      </w:docPartPr>
      <w:docPartBody>
        <w:p w:rsidR="00455189" w:rsidRDefault="0001427E">
          <w:pPr>
            <w:pStyle w:val="94D2F8EC49F147429CD8AF101B7738AF"/>
          </w:pPr>
          <w:r w:rsidRPr="004D3011">
            <w:t>EMAIL:</w:t>
          </w:r>
        </w:p>
      </w:docPartBody>
    </w:docPart>
    <w:docPart>
      <w:docPartPr>
        <w:name w:val="74366848851E46DE8610D89714A84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E8C8-1672-4BCD-AEFA-EAB96D2D0B4F}"/>
      </w:docPartPr>
      <w:docPartBody>
        <w:p w:rsidR="00455189" w:rsidRDefault="0001427E">
          <w:pPr>
            <w:pStyle w:val="74366848851E46DE8610D89714A848E2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7E"/>
    <w:rsid w:val="0001427E"/>
    <w:rsid w:val="00100ABD"/>
    <w:rsid w:val="00455189"/>
    <w:rsid w:val="00C32FA8"/>
    <w:rsid w:val="00DC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19326FC2864287AC72FC788D27F0BF">
    <w:name w:val="EB19326FC2864287AC72FC788D27F0BF"/>
  </w:style>
  <w:style w:type="paragraph" w:customStyle="1" w:styleId="C825E4C42C0043BF9AD0A668D2A1BE2B">
    <w:name w:val="C825E4C42C0043BF9AD0A668D2A1BE2B"/>
  </w:style>
  <w:style w:type="paragraph" w:customStyle="1" w:styleId="E294248D90B14338ADA4CE9B116116A7">
    <w:name w:val="E294248D90B14338ADA4CE9B116116A7"/>
  </w:style>
  <w:style w:type="paragraph" w:customStyle="1" w:styleId="557851D600ED47D291F51870C38B7456">
    <w:name w:val="557851D600ED47D291F51870C38B7456"/>
  </w:style>
  <w:style w:type="paragraph" w:customStyle="1" w:styleId="C8CDAFC8AD8546C5A7F6A8D2D739E625">
    <w:name w:val="C8CDAFC8AD8546C5A7F6A8D2D739E625"/>
  </w:style>
  <w:style w:type="paragraph" w:customStyle="1" w:styleId="910DED890C274124A161F34131ABA19F">
    <w:name w:val="910DED890C274124A161F34131ABA19F"/>
  </w:style>
  <w:style w:type="paragraph" w:customStyle="1" w:styleId="7777E4D8046148D3A05B5F3ED6D3AE70">
    <w:name w:val="7777E4D8046148D3A05B5F3ED6D3AE70"/>
  </w:style>
  <w:style w:type="paragraph" w:customStyle="1" w:styleId="694AA1D5DBD14D11B2D303B6B74F6366">
    <w:name w:val="694AA1D5DBD14D11B2D303B6B74F6366"/>
  </w:style>
  <w:style w:type="paragraph" w:customStyle="1" w:styleId="6DFF906049994205B3A3EAFBD9C09FF8">
    <w:name w:val="6DFF906049994205B3A3EAFBD9C09FF8"/>
  </w:style>
  <w:style w:type="paragraph" w:customStyle="1" w:styleId="94D2F8EC49F147429CD8AF101B7738AF">
    <w:name w:val="94D2F8EC49F147429CD8AF101B7738A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F31CB5A6FB342C5AF284C00E9EEC58A">
    <w:name w:val="DF31CB5A6FB342C5AF284C00E9EEC58A"/>
  </w:style>
  <w:style w:type="paragraph" w:customStyle="1" w:styleId="10FC66AC51604B738E1C4EDA0C4CA89C">
    <w:name w:val="10FC66AC51604B738E1C4EDA0C4CA89C"/>
  </w:style>
  <w:style w:type="paragraph" w:customStyle="1" w:styleId="A4B22C431C3B403092D525F92BA83B14">
    <w:name w:val="A4B22C431C3B403092D525F92BA83B14"/>
  </w:style>
  <w:style w:type="paragraph" w:customStyle="1" w:styleId="0C035D9A2B194B5B868A3E6DC01E213D">
    <w:name w:val="0C035D9A2B194B5B868A3E6DC01E213D"/>
  </w:style>
  <w:style w:type="paragraph" w:customStyle="1" w:styleId="D212AD7AD4B148CD9A6B0A5AEDD46C67">
    <w:name w:val="D212AD7AD4B148CD9A6B0A5AEDD46C67"/>
  </w:style>
  <w:style w:type="paragraph" w:customStyle="1" w:styleId="0BF76C16E15C4D899489A3498DD41ED1">
    <w:name w:val="0BF76C16E15C4D899489A3498DD41ED1"/>
  </w:style>
  <w:style w:type="paragraph" w:customStyle="1" w:styleId="74366848851E46DE8610D89714A848E2">
    <w:name w:val="74366848851E46DE8610D89714A848E2"/>
  </w:style>
  <w:style w:type="paragraph" w:customStyle="1" w:styleId="CCC0649F3A40404B92311E53B411C346">
    <w:name w:val="CCC0649F3A40404B92311E53B411C346"/>
  </w:style>
  <w:style w:type="paragraph" w:customStyle="1" w:styleId="825301805470457FA9B06CD9F5CFF39E">
    <w:name w:val="825301805470457FA9B06CD9F5CFF39E"/>
  </w:style>
  <w:style w:type="paragraph" w:customStyle="1" w:styleId="11A7D2EDBCFA4EE6A82B9479D0C80903">
    <w:name w:val="11A7D2EDBCFA4EE6A82B9479D0C80903"/>
  </w:style>
  <w:style w:type="paragraph" w:customStyle="1" w:styleId="CF42DFCF847748A4A89649194A53F536">
    <w:name w:val="CF42DFCF847748A4A89649194A53F536"/>
  </w:style>
  <w:style w:type="paragraph" w:customStyle="1" w:styleId="AE9848A5C9AE4EB2A8DB0B3255967FE3">
    <w:name w:val="AE9848A5C9AE4EB2A8DB0B3255967FE3"/>
  </w:style>
  <w:style w:type="paragraph" w:customStyle="1" w:styleId="A72500A377364E21BC9E2A4960597B1F">
    <w:name w:val="A72500A377364E21BC9E2A4960597B1F"/>
  </w:style>
  <w:style w:type="paragraph" w:customStyle="1" w:styleId="27AE1E891047456583B23307A6037EFF">
    <w:name w:val="27AE1E891047456583B23307A6037EFF"/>
  </w:style>
  <w:style w:type="paragraph" w:customStyle="1" w:styleId="F65626AD9C8A40CD9727354206E59E03">
    <w:name w:val="F65626AD9C8A40CD9727354206E59E03"/>
  </w:style>
  <w:style w:type="paragraph" w:customStyle="1" w:styleId="AA23220073EB422BA6BD8B299764E3C7">
    <w:name w:val="AA23220073EB422BA6BD8B299764E3C7"/>
  </w:style>
  <w:style w:type="paragraph" w:customStyle="1" w:styleId="62A41E8311C248A48D14F959143BF026">
    <w:name w:val="62A41E8311C248A48D14F959143BF026"/>
  </w:style>
  <w:style w:type="paragraph" w:customStyle="1" w:styleId="B40FCC632B1F4A8693D104D7EB081240">
    <w:name w:val="B40FCC632B1F4A8693D104D7EB081240"/>
  </w:style>
  <w:style w:type="paragraph" w:customStyle="1" w:styleId="087DCADCE97149E6A1247DFB718C7050">
    <w:name w:val="087DCADCE97149E6A1247DFB718C7050"/>
  </w:style>
  <w:style w:type="paragraph" w:customStyle="1" w:styleId="D83EB167D8194572A7FF61C01094DAC6">
    <w:name w:val="D83EB167D8194572A7FF61C01094DAC6"/>
  </w:style>
  <w:style w:type="paragraph" w:customStyle="1" w:styleId="FED66ACA7A4E47D2A7B871C3C6A19920">
    <w:name w:val="FED66ACA7A4E47D2A7B871C3C6A19920"/>
  </w:style>
  <w:style w:type="paragraph" w:customStyle="1" w:styleId="0E57736CAA6747F290275377BDA79659">
    <w:name w:val="0E57736CAA6747F290275377BDA79659"/>
  </w:style>
  <w:style w:type="paragraph" w:customStyle="1" w:styleId="770E4319FB944C1A95BD5BB5F3002EE9">
    <w:name w:val="770E4319FB944C1A95BD5BB5F3002EE9"/>
  </w:style>
  <w:style w:type="paragraph" w:customStyle="1" w:styleId="5F23BC8409FD42FA855718D6E4BAF427">
    <w:name w:val="5F23BC8409FD42FA855718D6E4BAF427"/>
  </w:style>
  <w:style w:type="paragraph" w:customStyle="1" w:styleId="88B2FDD57EC349298D4644AC42DE79BF">
    <w:name w:val="88B2FDD57EC349298D4644AC42DE79BF"/>
  </w:style>
  <w:style w:type="paragraph" w:customStyle="1" w:styleId="167974A05E5A4BB8A3A5AD9F55F4BECF">
    <w:name w:val="167974A05E5A4BB8A3A5AD9F55F4BECF"/>
  </w:style>
  <w:style w:type="paragraph" w:customStyle="1" w:styleId="82382D6AEEAA43DEA780F7FA07D7B03B">
    <w:name w:val="82382D6AEEAA43DEA780F7FA07D7B03B"/>
  </w:style>
  <w:style w:type="paragraph" w:customStyle="1" w:styleId="DE87A24B2D0542048BE23F295897EFEB">
    <w:name w:val="DE87A24B2D0542048BE23F295897EFEB"/>
  </w:style>
  <w:style w:type="paragraph" w:customStyle="1" w:styleId="2E09012072FC446595E9B317B06005D0">
    <w:name w:val="2E09012072FC446595E9B317B06005D0"/>
  </w:style>
  <w:style w:type="paragraph" w:customStyle="1" w:styleId="A5DEAC9D044744C193E8D6C0A7BE4A51">
    <w:name w:val="A5DEAC9D044744C193E8D6C0A7BE4A51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7820C059CFA4E5FB273005CE569C028">
    <w:name w:val="77820C059CFA4E5FB273005CE569C028"/>
  </w:style>
  <w:style w:type="paragraph" w:customStyle="1" w:styleId="A671A62886374A0F8DB3741BAA334489">
    <w:name w:val="A671A62886374A0F8DB3741BAA334489"/>
    <w:rsid w:val="0001427E"/>
  </w:style>
  <w:style w:type="paragraph" w:customStyle="1" w:styleId="CBFE28E3CC2A48D5A4B9CC3EE34032AA">
    <w:name w:val="CBFE28E3CC2A48D5A4B9CC3EE34032AA"/>
    <w:rsid w:val="0001427E"/>
  </w:style>
  <w:style w:type="paragraph" w:customStyle="1" w:styleId="0FD07DB22D804E49B43DDD893B26A528">
    <w:name w:val="0FD07DB22D804E49B43DDD893B26A528"/>
    <w:rsid w:val="0001427E"/>
  </w:style>
  <w:style w:type="paragraph" w:customStyle="1" w:styleId="077D7E938DA94EE3B4C74AC25BBF7FB1">
    <w:name w:val="077D7E938DA94EE3B4C74AC25BBF7FB1"/>
    <w:rsid w:val="0001427E"/>
  </w:style>
  <w:style w:type="paragraph" w:customStyle="1" w:styleId="D29D5A6905F04120A1EA52828A585E99">
    <w:name w:val="D29D5A6905F04120A1EA52828A585E99"/>
    <w:rsid w:val="0001427E"/>
  </w:style>
  <w:style w:type="paragraph" w:customStyle="1" w:styleId="3F26BA76B30D4C1E96C20CF510CB5E03">
    <w:name w:val="3F26BA76B30D4C1E96C20CF510CB5E03"/>
    <w:rsid w:val="0001427E"/>
  </w:style>
  <w:style w:type="paragraph" w:customStyle="1" w:styleId="A16332BA66B04C4084B6CD2249BD5458">
    <w:name w:val="A16332BA66B04C4084B6CD2249BD5458"/>
    <w:rsid w:val="0001427E"/>
  </w:style>
  <w:style w:type="paragraph" w:customStyle="1" w:styleId="544C6856DEF745D29F7BAB1BDBDBD712">
    <w:name w:val="544C6856DEF745D29F7BAB1BDBDBD712"/>
    <w:rsid w:val="0001427E"/>
  </w:style>
  <w:style w:type="paragraph" w:customStyle="1" w:styleId="B1C3A7FAFF244BB99C10E54285061578">
    <w:name w:val="B1C3A7FAFF244BB99C10E54285061578"/>
    <w:rsid w:val="0001427E"/>
  </w:style>
  <w:style w:type="paragraph" w:customStyle="1" w:styleId="8870CFC1FEB748709CE300A94261F38C">
    <w:name w:val="8870CFC1FEB748709CE300A94261F38C"/>
    <w:rsid w:val="0001427E"/>
  </w:style>
  <w:style w:type="paragraph" w:customStyle="1" w:styleId="62E4858F4C0F487989B968F3938BA12F">
    <w:name w:val="62E4858F4C0F487989B968F3938BA12F"/>
    <w:rsid w:val="00014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2021-09-08T08:18:00Z</dcterms:created>
  <dcterms:modified xsi:type="dcterms:W3CDTF">2021-09-08T08:18:00Z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216eec4e-c7b8-491d-b7d8-90a69632743d_Enabled">
    <vt:lpwstr>true</vt:lpwstr>
  </property>
  <property fmtid="{D5CDD505-2E9C-101B-9397-08002B2CF9AE}" pid="4" name="MSIP_Label_216eec4e-c7b8-491d-b7d8-90a69632743d_SetDate">
    <vt:lpwstr>2021-08-11T20:50:30Z</vt:lpwstr>
  </property>
  <property fmtid="{D5CDD505-2E9C-101B-9397-08002B2CF9AE}" pid="5" name="MSIP_Label_216eec4e-c7b8-491d-b7d8-90a69632743d_Method">
    <vt:lpwstr>Standard</vt:lpwstr>
  </property>
  <property fmtid="{D5CDD505-2E9C-101B-9397-08002B2CF9AE}" pid="6" name="MSIP_Label_216eec4e-c7b8-491d-b7d8-90a69632743d_Name">
    <vt:lpwstr>216eec4e-c7b8-491d-b7d8-90a69632743d</vt:lpwstr>
  </property>
  <property fmtid="{D5CDD505-2E9C-101B-9397-08002B2CF9AE}" pid="7" name="MSIP_Label_216eec4e-c7b8-491d-b7d8-90a69632743d_SiteId">
    <vt:lpwstr>4032514a-830a-4f20-9539-81bbc35b3cd9</vt:lpwstr>
  </property>
  <property fmtid="{D5CDD505-2E9C-101B-9397-08002B2CF9AE}" pid="8" name="MSIP_Label_216eec4e-c7b8-491d-b7d8-90a69632743d_ActionId">
    <vt:lpwstr>bda3166e-99b4-450d-a54a-71a2d44c5264</vt:lpwstr>
  </property>
  <property fmtid="{D5CDD505-2E9C-101B-9397-08002B2CF9AE}" pid="9" name="MSIP_Label_216eec4e-c7b8-491d-b7d8-90a69632743d_ContentBits">
    <vt:lpwstr>0</vt:lpwstr>
  </property>
</Properties>
</file>